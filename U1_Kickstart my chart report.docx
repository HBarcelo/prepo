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A9B" w:rsidRPr="00152651" w:rsidRDefault="00EC09BF" w:rsidP="004118AD">
      <w:pPr>
        <w:pStyle w:val="Ttulo1"/>
        <w:jc w:val="right"/>
        <w:rPr>
          <w:b/>
          <w:bCs/>
          <w:lang w:val="en-US"/>
        </w:rPr>
      </w:pPr>
      <w:r w:rsidRPr="00152651">
        <w:rPr>
          <w:b/>
          <w:bCs/>
          <w:lang w:val="en-US"/>
        </w:rPr>
        <w:t>Report</w:t>
      </w:r>
      <w:r w:rsidR="00152651" w:rsidRPr="00152651">
        <w:rPr>
          <w:b/>
          <w:bCs/>
          <w:lang w:val="en-US"/>
        </w:rPr>
        <w:t xml:space="preserve"> |Hugo B</w:t>
      </w:r>
      <w:r w:rsidR="00152651">
        <w:rPr>
          <w:b/>
          <w:bCs/>
          <w:lang w:val="en-US"/>
        </w:rPr>
        <w:t>árcenas López</w:t>
      </w:r>
    </w:p>
    <w:p w:rsidR="00EC09BF" w:rsidRPr="00152651" w:rsidRDefault="00EC09BF" w:rsidP="00BF2A29">
      <w:pPr>
        <w:jc w:val="both"/>
        <w:rPr>
          <w:b/>
          <w:bCs/>
          <w:lang w:val="en-US"/>
        </w:rPr>
      </w:pPr>
      <w:r w:rsidRPr="00152651">
        <w:rPr>
          <w:b/>
          <w:bCs/>
          <w:lang w:val="en-US"/>
        </w:rPr>
        <w:t>Kickstart My Chart</w:t>
      </w:r>
    </w:p>
    <w:p w:rsidR="00EC09BF" w:rsidRDefault="00EC09BF" w:rsidP="00BF2A29">
      <w:pPr>
        <w:pStyle w:val="Listaconvietas"/>
        <w:numPr>
          <w:ilvl w:val="0"/>
          <w:numId w:val="0"/>
        </w:numPr>
        <w:ind w:left="432" w:hanging="432"/>
        <w:jc w:val="both"/>
        <w:rPr>
          <w:lang w:val="en-US"/>
        </w:rPr>
      </w:pPr>
    </w:p>
    <w:p w:rsidR="00BF2A29" w:rsidRPr="00D31478" w:rsidRDefault="00EC09BF" w:rsidP="00D31478">
      <w:pPr>
        <w:pStyle w:val="Listaconvietas"/>
        <w:jc w:val="both"/>
        <w:rPr>
          <w:lang w:val="en-US"/>
        </w:rPr>
      </w:pPr>
      <w:r w:rsidRPr="00EC09BF">
        <w:rPr>
          <w:lang w:val="en-US"/>
        </w:rPr>
        <w:t>Given the provided data, what are th</w:t>
      </w:r>
      <w:r>
        <w:rPr>
          <w:lang w:val="en-US"/>
        </w:rPr>
        <w:t xml:space="preserve">ree conclusions we can draw about Kickstarter </w:t>
      </w:r>
      <w:r w:rsidR="00BF2A29">
        <w:rPr>
          <w:lang w:val="en-US"/>
        </w:rPr>
        <w:t>campaigns</w:t>
      </w:r>
      <w:r>
        <w:rPr>
          <w:lang w:val="en-US"/>
        </w:rPr>
        <w:t>?</w:t>
      </w:r>
    </w:p>
    <w:p w:rsidR="00BF2A29" w:rsidRDefault="00BF2A29" w:rsidP="00BF2A29">
      <w:pPr>
        <w:pStyle w:val="Listaconvietas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 xml:space="preserve">The first conclusion is that, based on the provided data, the main category of projects in Kickstarter are related to the arts (theater, music, film </w:t>
      </w:r>
      <w:r w:rsidR="007D23C9">
        <w:rPr>
          <w:lang w:val="en-US"/>
        </w:rPr>
        <w:t>&amp;</w:t>
      </w:r>
      <w:r>
        <w:rPr>
          <w:lang w:val="en-US"/>
        </w:rPr>
        <w:t xml:space="preserve"> video). These three categories represent 64% of the total of projects launched in the platform.</w:t>
      </w:r>
    </w:p>
    <w:p w:rsidR="007D23C9" w:rsidRDefault="007D23C9" w:rsidP="00BF2A29">
      <w:pPr>
        <w:pStyle w:val="Listaconvietas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>Also, music 77%, theater 60% and film &amp; video 58%, are the most successful categories from the total of launched projects, with an average of 65%</w:t>
      </w:r>
      <w:r w:rsidR="00482084">
        <w:rPr>
          <w:lang w:val="en-US"/>
        </w:rPr>
        <w:t>.</w:t>
      </w:r>
    </w:p>
    <w:p w:rsidR="00D31478" w:rsidRDefault="00D31478" w:rsidP="00BF2A29">
      <w:pPr>
        <w:pStyle w:val="Listaconvietas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>Speaking about Sub-categories, theater plays are the most frequent kind of project a</w:t>
      </w:r>
      <w:r w:rsidR="003C32B5">
        <w:rPr>
          <w:lang w:val="en-US"/>
        </w:rPr>
        <w:t>nd</w:t>
      </w:r>
      <w:r>
        <w:rPr>
          <w:lang w:val="en-US"/>
        </w:rPr>
        <w:t xml:space="preserve"> its success its around 65%.</w:t>
      </w:r>
    </w:p>
    <w:p w:rsidR="00EC09BF" w:rsidRDefault="00482084" w:rsidP="00BF2A29">
      <w:pPr>
        <w:pStyle w:val="Listaconvietas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>After these three categories, technology is the most relevant.</w:t>
      </w:r>
    </w:p>
    <w:p w:rsidR="00D31478" w:rsidRDefault="00D31478" w:rsidP="00BF2A29">
      <w:pPr>
        <w:pStyle w:val="Listaconvietas"/>
        <w:numPr>
          <w:ilvl w:val="0"/>
          <w:numId w:val="0"/>
        </w:numPr>
        <w:jc w:val="both"/>
        <w:rPr>
          <w:lang w:val="en-US"/>
        </w:rPr>
      </w:pPr>
    </w:p>
    <w:p w:rsidR="00EC09BF" w:rsidRDefault="00EC09BF" w:rsidP="00BF2A29">
      <w:pPr>
        <w:pStyle w:val="Listaconvietas"/>
        <w:jc w:val="both"/>
        <w:rPr>
          <w:lang w:val="en-US"/>
        </w:rPr>
      </w:pPr>
      <w:r>
        <w:rPr>
          <w:lang w:val="en-US"/>
        </w:rPr>
        <w:t>What are some limitations of this dataset?</w:t>
      </w:r>
    </w:p>
    <w:p w:rsidR="00EC09BF" w:rsidRDefault="00590A6D" w:rsidP="00BF2A29">
      <w:pPr>
        <w:pStyle w:val="Listaconvietas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>I think that detailed information about donners will be really helpful, I mean, age, gender, nationality, residence, with this kind of data we can make a deeper analysis.</w:t>
      </w:r>
    </w:p>
    <w:p w:rsidR="00590A6D" w:rsidRDefault="00590A6D" w:rsidP="00BF2A29">
      <w:pPr>
        <w:pStyle w:val="Listaconvietas"/>
        <w:numPr>
          <w:ilvl w:val="0"/>
          <w:numId w:val="0"/>
        </w:numPr>
        <w:jc w:val="both"/>
        <w:rPr>
          <w:lang w:val="en-US"/>
        </w:rPr>
      </w:pPr>
    </w:p>
    <w:p w:rsidR="00EC09BF" w:rsidRDefault="00EC09BF" w:rsidP="00BF2A29">
      <w:pPr>
        <w:pStyle w:val="Listaconvietas"/>
        <w:jc w:val="both"/>
        <w:rPr>
          <w:lang w:val="en-US"/>
        </w:rPr>
      </w:pPr>
      <w:r>
        <w:rPr>
          <w:lang w:val="en-US"/>
        </w:rPr>
        <w:t>What are some other possible tables and/or graphs that we could create?</w:t>
      </w:r>
    </w:p>
    <w:p w:rsidR="00D31478" w:rsidRDefault="00590A6D" w:rsidP="00590A6D">
      <w:pPr>
        <w:pStyle w:val="Listaconvietas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G</w:t>
      </w:r>
      <w:r w:rsidR="00D31478">
        <w:rPr>
          <w:lang w:val="en-US"/>
        </w:rPr>
        <w:t xml:space="preserve">raphic per year, where we can appreciate </w:t>
      </w:r>
      <w:r>
        <w:rPr>
          <w:lang w:val="en-US"/>
        </w:rPr>
        <w:t>the projects behavior in the last’s years.</w:t>
      </w:r>
    </w:p>
    <w:p w:rsidR="00590A6D" w:rsidRDefault="00590A6D" w:rsidP="00590A6D">
      <w:pPr>
        <w:pStyle w:val="Listaconvietas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A table with the categories, sub-categories and the ticket average.</w:t>
      </w:r>
    </w:p>
    <w:p w:rsidR="00590A6D" w:rsidRPr="00EC09BF" w:rsidRDefault="00590A6D" w:rsidP="00590A6D">
      <w:pPr>
        <w:pStyle w:val="Listaconvietas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A graphic that shows success index per sub-category</w:t>
      </w:r>
      <w:bookmarkStart w:id="0" w:name="_GoBack"/>
      <w:bookmarkEnd w:id="0"/>
      <w:r>
        <w:rPr>
          <w:lang w:val="en-US"/>
        </w:rPr>
        <w:t xml:space="preserve"> over the time.</w:t>
      </w:r>
    </w:p>
    <w:sectPr w:rsidR="00590A6D" w:rsidRPr="00EC09BF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05A" w:rsidRDefault="008F205A">
      <w:r>
        <w:separator/>
      </w:r>
    </w:p>
    <w:p w:rsidR="008F205A" w:rsidRDefault="008F205A"/>
  </w:endnote>
  <w:endnote w:type="continuationSeparator" w:id="0">
    <w:p w:rsidR="008F205A" w:rsidRDefault="008F205A">
      <w:r>
        <w:continuationSeparator/>
      </w:r>
    </w:p>
    <w:p w:rsidR="008F205A" w:rsidRDefault="008F20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6A9B" w:rsidRDefault="00B052C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05A" w:rsidRDefault="008F205A">
      <w:r>
        <w:separator/>
      </w:r>
    </w:p>
    <w:p w:rsidR="008F205A" w:rsidRDefault="008F205A"/>
  </w:footnote>
  <w:footnote w:type="continuationSeparator" w:id="0">
    <w:p w:rsidR="008F205A" w:rsidRDefault="008F205A">
      <w:r>
        <w:continuationSeparator/>
      </w:r>
    </w:p>
    <w:p w:rsidR="008F205A" w:rsidRDefault="008F20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8B223FC"/>
    <w:multiLevelType w:val="hybridMultilevel"/>
    <w:tmpl w:val="52BAFB0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2600F"/>
    <w:multiLevelType w:val="hybridMultilevel"/>
    <w:tmpl w:val="EEA035C6"/>
    <w:lvl w:ilvl="0" w:tplc="040A001B">
      <w:start w:val="1"/>
      <w:numFmt w:val="low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84860"/>
    <w:multiLevelType w:val="hybridMultilevel"/>
    <w:tmpl w:val="787233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AF"/>
    <w:rsid w:val="000A1E95"/>
    <w:rsid w:val="00106A32"/>
    <w:rsid w:val="00152651"/>
    <w:rsid w:val="003C32B5"/>
    <w:rsid w:val="004118AD"/>
    <w:rsid w:val="00482084"/>
    <w:rsid w:val="00590A6D"/>
    <w:rsid w:val="005A6A9B"/>
    <w:rsid w:val="007D23C9"/>
    <w:rsid w:val="008F205A"/>
    <w:rsid w:val="0098532E"/>
    <w:rsid w:val="00A47AAF"/>
    <w:rsid w:val="00B052CE"/>
    <w:rsid w:val="00BF2A29"/>
    <w:rsid w:val="00D31478"/>
    <w:rsid w:val="00EC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4248A"/>
  <w15:chartTrackingRefBased/>
  <w15:docId w15:val="{3A49651D-81E9-1140-821F-B077C52D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barcenas/Library/Containers/com.microsoft.Word/Data/Library/Application%20Support/Microsoft/Office/16.0/DTS/es-ES%7bCCE776CD-2B07-DF42-90AA-3495E5F9BFE8%7d/%7bDA95F112-293B-0A42-BD9B-8F6E7B4CB5E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Tomar notas.dotx</Template>
  <TotalTime>32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Barcenas</dc:creator>
  <cp:keywords/>
  <dc:description/>
  <cp:lastModifiedBy>Hugo Barcenas</cp:lastModifiedBy>
  <cp:revision>4</cp:revision>
  <dcterms:created xsi:type="dcterms:W3CDTF">2019-05-29T19:16:00Z</dcterms:created>
  <dcterms:modified xsi:type="dcterms:W3CDTF">2019-05-29T22:23:00Z</dcterms:modified>
</cp:coreProperties>
</file>